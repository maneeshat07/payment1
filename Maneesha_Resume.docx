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28"/>
        <w:gridCol w:w="3467"/>
        <w:gridCol w:w="2878"/>
        <w:gridCol w:w="2518"/>
        <w:gridCol w:w="1459"/>
      </w:tblGrid>
      <w:tr w:rsidR="00605A5B" w14:paraId="225D28F0" w14:textId="77777777" w:rsidTr="002C3D3D">
        <w:trPr>
          <w:trHeight w:val="720"/>
        </w:trPr>
        <w:tc>
          <w:tcPr>
            <w:tcW w:w="928" w:type="dxa"/>
            <w:tcBorders>
              <w:bottom w:val="single" w:sz="18" w:space="0" w:color="648276" w:themeColor="accent5"/>
            </w:tcBorders>
          </w:tcPr>
          <w:p w14:paraId="7F12FF0C" w14:textId="44F52990" w:rsidR="00605A5B" w:rsidRDefault="00643935">
            <w:r>
              <w:rPr>
                <w:noProof/>
                <w:lang w:eastAsia="zh-CN"/>
              </w:rPr>
              <w:drawing>
                <wp:inline distT="0" distB="0" distL="0" distR="0" wp14:anchorId="0C4854CE" wp14:editId="1F74DC97">
                  <wp:extent cx="540000" cy="69764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9-01-2021 13.15.54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69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3" w:type="dxa"/>
            <w:gridSpan w:val="3"/>
            <w:tcBorders>
              <w:bottom w:val="single" w:sz="18" w:space="0" w:color="648276" w:themeColor="accent5"/>
            </w:tcBorders>
          </w:tcPr>
          <w:p w14:paraId="6C6626F8" w14:textId="6916DFB5" w:rsidR="000F17F6" w:rsidRPr="000F17F6" w:rsidRDefault="00643935" w:rsidP="000F17F6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</w:t>
            </w:r>
            <w:r w:rsidR="009167F3">
              <w:rPr>
                <w:b/>
                <w:bCs/>
                <w:sz w:val="36"/>
                <w:szCs w:val="36"/>
              </w:rPr>
              <w:t>Maneesha Thallapaneni</w:t>
            </w:r>
          </w:p>
          <w:p w14:paraId="4B235792" w14:textId="2D911DF0" w:rsidR="00605A5B" w:rsidRDefault="000F17F6" w:rsidP="00756749">
            <w:pPr>
              <w:pStyle w:val="Subtitle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643935">
              <w:rPr>
                <w:sz w:val="24"/>
              </w:rPr>
              <w:t xml:space="preserve">                                                                        </w:t>
            </w:r>
            <w:r w:rsidR="009F695E">
              <w:rPr>
                <w:sz w:val="24"/>
              </w:rPr>
              <w:t>Software Engineer</w:t>
            </w:r>
          </w:p>
          <w:p w14:paraId="2EBB5BDA" w14:textId="1596D00E" w:rsidR="000F17F6" w:rsidRPr="000F17F6" w:rsidRDefault="000F17F6" w:rsidP="000F17F6"/>
        </w:tc>
        <w:tc>
          <w:tcPr>
            <w:tcW w:w="1459" w:type="dxa"/>
            <w:tcBorders>
              <w:bottom w:val="single" w:sz="18" w:space="0" w:color="648276" w:themeColor="accent5"/>
            </w:tcBorders>
          </w:tcPr>
          <w:p w14:paraId="64BF84F9" w14:textId="2235E1FB" w:rsidR="00605A5B" w:rsidRDefault="00605A5B" w:rsidP="00FB192A"/>
        </w:tc>
      </w:tr>
      <w:tr w:rsidR="00D105CC" w14:paraId="6244F503" w14:textId="77777777" w:rsidTr="009F695E">
        <w:trPr>
          <w:trHeight w:val="270"/>
        </w:trPr>
        <w:tc>
          <w:tcPr>
            <w:tcW w:w="4395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AF848EA" w14:textId="77777777" w:rsidR="00F4501B" w:rsidRDefault="00F4501B"/>
        </w:tc>
        <w:tc>
          <w:tcPr>
            <w:tcW w:w="2878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2122F05" w14:textId="77777777" w:rsidR="00F4501B" w:rsidRDefault="00F4501B"/>
        </w:tc>
        <w:tc>
          <w:tcPr>
            <w:tcW w:w="3977" w:type="dxa"/>
            <w:gridSpan w:val="2"/>
            <w:tcBorders>
              <w:top w:val="single" w:sz="18" w:space="0" w:color="648276" w:themeColor="accent5"/>
            </w:tcBorders>
          </w:tcPr>
          <w:p w14:paraId="1EA2AFF4" w14:textId="77777777" w:rsidR="00F4501B" w:rsidRDefault="00F4501B"/>
        </w:tc>
      </w:tr>
      <w:tr w:rsidR="00FB192A" w14:paraId="17B18EF7" w14:textId="77777777" w:rsidTr="009F695E">
        <w:trPr>
          <w:trHeight w:val="2151"/>
        </w:trPr>
        <w:tc>
          <w:tcPr>
            <w:tcW w:w="4395" w:type="dxa"/>
            <w:gridSpan w:val="2"/>
            <w:tcBorders>
              <w:right w:val="single" w:sz="18" w:space="0" w:color="648276" w:themeColor="accent5"/>
            </w:tcBorders>
          </w:tcPr>
          <w:p w14:paraId="1123CA8A" w14:textId="1D36CCD0" w:rsidR="00FB192A" w:rsidRPr="00617C2C" w:rsidRDefault="00CF2C54" w:rsidP="00DB1717">
            <w:pPr>
              <w:pStyle w:val="Heading1"/>
              <w:spacing w:before="0"/>
              <w:jc w:val="left"/>
              <w:rPr>
                <w:szCs w:val="28"/>
              </w:rPr>
            </w:pPr>
            <w:r w:rsidRPr="00617C2C">
              <w:rPr>
                <w:szCs w:val="28"/>
              </w:rPr>
              <w:t>Contact</w:t>
            </w:r>
          </w:p>
          <w:p w14:paraId="55B85F8F" w14:textId="19B41287" w:rsidR="009F695E" w:rsidRDefault="0077058A" w:rsidP="0003366F">
            <w:pPr>
              <w:spacing w:line="276" w:lineRule="auto"/>
              <w:rPr>
                <w:rFonts w:ascii="Calibri" w:hAnsi="Calibri" w:cs="Calibri"/>
              </w:rPr>
            </w:pPr>
            <w:r w:rsidRPr="0077058A">
              <w:rPr>
                <w:rFonts w:ascii="Calibri" w:hAnsi="Calibri" w:cs="Calibri"/>
                <w:b/>
                <w:bCs/>
              </w:rPr>
              <w:t>Phone</w:t>
            </w:r>
            <w:r>
              <w:rPr>
                <w:rFonts w:ascii="Calibri" w:hAnsi="Calibri" w:cs="Calibri"/>
              </w:rPr>
              <w:t xml:space="preserve">: </w:t>
            </w:r>
            <w:r w:rsidR="009F695E">
              <w:rPr>
                <w:rFonts w:ascii="Calibri" w:hAnsi="Calibri" w:cs="Calibri"/>
              </w:rPr>
              <w:t xml:space="preserve"> 7569692693</w:t>
            </w:r>
          </w:p>
          <w:p w14:paraId="44480AF5" w14:textId="37CF6EC4" w:rsidR="00CF2C54" w:rsidRPr="009F695E" w:rsidRDefault="0077058A" w:rsidP="00992D24">
            <w:pPr>
              <w:spacing w:line="276" w:lineRule="auto"/>
              <w:rPr>
                <w:rFonts w:ascii="Calibri" w:hAnsi="Calibri" w:cs="Calibri"/>
              </w:rPr>
            </w:pPr>
            <w:r w:rsidRPr="0077058A">
              <w:rPr>
                <w:rFonts w:ascii="Calibri" w:hAnsi="Calibri" w:cs="Calibri"/>
                <w:b/>
                <w:bCs/>
              </w:rPr>
              <w:t>Email</w:t>
            </w:r>
            <w:r>
              <w:rPr>
                <w:rFonts w:ascii="Calibri" w:hAnsi="Calibri" w:cs="Calibri"/>
              </w:rPr>
              <w:t>:</w:t>
            </w:r>
            <w:r w:rsidR="00992D24">
              <w:rPr>
                <w:rFonts w:ascii="Calibri" w:hAnsi="Calibri" w:cs="Calibri"/>
              </w:rPr>
              <w:t xml:space="preserve"> maneeshat07 </w:t>
            </w:r>
            <w:r w:rsidR="009F695E">
              <w:rPr>
                <w:rFonts w:ascii="Calibri" w:hAnsi="Calibri" w:cs="Calibri"/>
              </w:rPr>
              <w:t>@gmail.com</w:t>
            </w:r>
          </w:p>
        </w:tc>
        <w:tc>
          <w:tcPr>
            <w:tcW w:w="685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3BC020B" w14:textId="5D9A1796" w:rsidR="00FB192A" w:rsidRPr="00617C2C" w:rsidRDefault="00FB192A" w:rsidP="002C3D3D">
            <w:pPr>
              <w:pStyle w:val="Heading2"/>
              <w:spacing w:before="0"/>
              <w:rPr>
                <w:szCs w:val="28"/>
              </w:rPr>
            </w:pPr>
            <w:r w:rsidRPr="00617C2C">
              <w:rPr>
                <w:szCs w:val="28"/>
              </w:rPr>
              <w:t>Education</w:t>
            </w:r>
          </w:p>
          <w:p w14:paraId="39B0A724" w14:textId="4908E7BE" w:rsidR="00A0427E" w:rsidRPr="00E51ED4" w:rsidRDefault="00A0427E" w:rsidP="002C3D3D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E51ED4">
              <w:rPr>
                <w:rFonts w:ascii="Calibri" w:hAnsi="Calibri" w:cs="Calibri"/>
                <w:b/>
                <w:bCs/>
                <w:sz w:val="26"/>
                <w:szCs w:val="26"/>
              </w:rPr>
              <w:t>Chaitanya Bharathi Institute of Technology, Hyderabad</w:t>
            </w:r>
          </w:p>
          <w:p w14:paraId="55C89927" w14:textId="1FC73E60" w:rsidR="00F979C8" w:rsidRPr="00E51ED4" w:rsidRDefault="00FB192A" w:rsidP="002C3D3D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</w:rPr>
              <w:t>Bachelor of Engineering</w:t>
            </w:r>
            <w:r w:rsidR="00CF2C54" w:rsidRPr="00E51ED4">
              <w:rPr>
                <w:rFonts w:ascii="Calibri" w:hAnsi="Calibri" w:cs="Calibri"/>
              </w:rPr>
              <w:t xml:space="preserve"> </w:t>
            </w:r>
            <w:r w:rsidR="00F979C8" w:rsidRPr="00E51ED4">
              <w:rPr>
                <w:rFonts w:ascii="Calibri" w:hAnsi="Calibri" w:cs="Calibri"/>
              </w:rPr>
              <w:t>(2014 – 2018)</w:t>
            </w:r>
          </w:p>
          <w:p w14:paraId="277E9E04" w14:textId="2498D41D" w:rsidR="00CF2C54" w:rsidRPr="00E51ED4" w:rsidRDefault="00FB192A" w:rsidP="002C3D3D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</w:rPr>
              <w:t>Electronics and Communication Engineering</w:t>
            </w:r>
            <w:r w:rsidR="009F695E">
              <w:rPr>
                <w:rFonts w:ascii="Calibri" w:hAnsi="Calibri" w:cs="Calibri"/>
              </w:rPr>
              <w:t>(7.5 CGPA)</w:t>
            </w:r>
          </w:p>
          <w:p w14:paraId="10A0FA02" w14:textId="77777777" w:rsidR="009F695E" w:rsidRDefault="009F695E" w:rsidP="002C3D3D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Vijaya Ratna Junior College</w:t>
            </w:r>
          </w:p>
          <w:p w14:paraId="7A8D4D7D" w14:textId="77777777" w:rsidR="002C3D3D" w:rsidRDefault="00CF2C54" w:rsidP="002C3D3D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</w:rPr>
              <w:t>Intermediate</w:t>
            </w:r>
            <w:r w:rsidR="00F979C8" w:rsidRPr="00E51ED4">
              <w:rPr>
                <w:rFonts w:ascii="Calibri" w:hAnsi="Calibri" w:cs="Calibri"/>
              </w:rPr>
              <w:t xml:space="preserve"> (2012 – 2014</w:t>
            </w:r>
            <w:r w:rsidR="00A0427E" w:rsidRPr="00E51ED4">
              <w:rPr>
                <w:rFonts w:ascii="Calibri" w:hAnsi="Calibri" w:cs="Calibri"/>
              </w:rPr>
              <w:t>)</w:t>
            </w:r>
          </w:p>
          <w:p w14:paraId="1AD926C8" w14:textId="29855151" w:rsidR="00A90D61" w:rsidRPr="00A90D61" w:rsidRDefault="00A90D61" w:rsidP="002C3D3D">
            <w:pPr>
              <w:rPr>
                <w:rFonts w:ascii="Calibri" w:hAnsi="Calibri" w:cs="Calibri"/>
              </w:rPr>
            </w:pPr>
          </w:p>
        </w:tc>
      </w:tr>
      <w:tr w:rsidR="00D105CC" w14:paraId="2FD2E004" w14:textId="77777777" w:rsidTr="009F695E">
        <w:trPr>
          <w:trHeight w:val="8548"/>
        </w:trPr>
        <w:tc>
          <w:tcPr>
            <w:tcW w:w="4395" w:type="dxa"/>
            <w:gridSpan w:val="2"/>
            <w:tcBorders>
              <w:right w:val="single" w:sz="18" w:space="0" w:color="648276" w:themeColor="accent5"/>
            </w:tcBorders>
          </w:tcPr>
          <w:p w14:paraId="05C78504" w14:textId="65A49F79" w:rsidR="00B64D28" w:rsidRPr="00617C2C" w:rsidRDefault="00D364E4" w:rsidP="00211B68">
            <w:pPr>
              <w:pStyle w:val="Heading1"/>
              <w:jc w:val="left"/>
              <w:rPr>
                <w:szCs w:val="28"/>
              </w:rPr>
            </w:pPr>
            <w:bookmarkStart w:id="0" w:name="_Hlk71196122"/>
            <w:r w:rsidRPr="00617C2C">
              <w:rPr>
                <w:szCs w:val="28"/>
              </w:rPr>
              <w:t xml:space="preserve">Technical </w:t>
            </w:r>
            <w:r w:rsidR="00DA7675" w:rsidRPr="00617C2C">
              <w:rPr>
                <w:szCs w:val="28"/>
              </w:rPr>
              <w:t>Skills</w:t>
            </w:r>
          </w:p>
          <w:p w14:paraId="7786CEAE" w14:textId="63BAB504" w:rsidR="009F695E" w:rsidRDefault="00191C30" w:rsidP="009F695E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contextualSpacing w:val="0"/>
            </w:pPr>
            <w:r>
              <w:t>Skills</w:t>
            </w:r>
            <w:r w:rsidR="009F695E">
              <w:t>:</w:t>
            </w:r>
          </w:p>
          <w:p w14:paraId="36DD972E" w14:textId="13CC3D58" w:rsidR="009F695E" w:rsidRDefault="009F695E" w:rsidP="00191C30">
            <w:pPr>
              <w:pStyle w:val="ListParagraph"/>
              <w:widowControl w:val="0"/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ind w:firstLine="0"/>
              <w:contextualSpacing w:val="0"/>
            </w:pPr>
            <w:r>
              <w:t>JAVA,</w:t>
            </w:r>
            <w:r w:rsidR="00191C30">
              <w:t xml:space="preserve"> JavaScript, CSS,HTML</w:t>
            </w:r>
            <w:r>
              <w:t>,</w:t>
            </w:r>
            <w:r w:rsidR="00191C30">
              <w:t xml:space="preserve"> </w:t>
            </w:r>
            <w:r>
              <w:t>Sightly</w:t>
            </w:r>
            <w:r w:rsidR="00191C30">
              <w:t xml:space="preserve">, JSON, AJAX, REACT SPA </w:t>
            </w:r>
            <w:r>
              <w:t>.</w:t>
            </w:r>
          </w:p>
          <w:p w14:paraId="34FE47A3" w14:textId="2E207AA0" w:rsidR="009F695E" w:rsidRDefault="009F695E" w:rsidP="009F695E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contextualSpacing w:val="0"/>
            </w:pPr>
            <w:r>
              <w:t>Content</w:t>
            </w:r>
            <w:r>
              <w:rPr>
                <w:spacing w:val="-32"/>
              </w:rPr>
              <w:t xml:space="preserve"> </w:t>
            </w:r>
            <w:r>
              <w:t>Management</w:t>
            </w:r>
            <w:r>
              <w:rPr>
                <w:spacing w:val="-32"/>
              </w:rPr>
              <w:t xml:space="preserve"> </w:t>
            </w:r>
            <w:r>
              <w:t>Systems: AEM6.5</w:t>
            </w:r>
            <w:r w:rsidR="004145F6">
              <w:t>, Adobe Target</w:t>
            </w:r>
            <w:r>
              <w:t>.</w:t>
            </w:r>
          </w:p>
          <w:p w14:paraId="39D619B2" w14:textId="01FE20D7" w:rsidR="009F695E" w:rsidRDefault="009F695E" w:rsidP="00191C30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41"/>
              </w:tabs>
              <w:autoSpaceDE w:val="0"/>
              <w:autoSpaceDN w:val="0"/>
              <w:spacing w:before="36" w:after="0" w:line="240" w:lineRule="auto"/>
              <w:contextualSpacing w:val="0"/>
            </w:pPr>
            <w:r>
              <w:t xml:space="preserve">Tools: </w:t>
            </w:r>
            <w:r>
              <w:rPr>
                <w:spacing w:val="-29"/>
              </w:rPr>
              <w:t xml:space="preserve"> </w:t>
            </w:r>
            <w:r>
              <w:t>Eclipse,</w:t>
            </w:r>
            <w:r w:rsidR="00191C30">
              <w:t xml:space="preserve"> Azure Devops, Visual Studio Code, </w:t>
            </w:r>
            <w:r>
              <w:t>.</w:t>
            </w:r>
          </w:p>
          <w:p w14:paraId="213FAAF7" w14:textId="77777777" w:rsidR="009B38B4" w:rsidRPr="009B38B4" w:rsidRDefault="009B38B4" w:rsidP="009B38B4">
            <w:pPr>
              <w:pStyle w:val="ListParagraph"/>
              <w:spacing w:line="276" w:lineRule="auto"/>
              <w:ind w:firstLine="0"/>
              <w:rPr>
                <w:szCs w:val="24"/>
              </w:rPr>
            </w:pPr>
          </w:p>
          <w:p w14:paraId="6F33C30A" w14:textId="57E15B3E" w:rsidR="00271E0E" w:rsidRDefault="00271E0E" w:rsidP="00271E0E">
            <w:pPr>
              <w:spacing w:line="276" w:lineRule="auto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 w:rsidRPr="00271E0E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Personal Details</w:t>
            </w:r>
          </w:p>
          <w:p w14:paraId="7B7650E2" w14:textId="77777777" w:rsidR="00DF2712" w:rsidRPr="00DF2712" w:rsidRDefault="00DF2712" w:rsidP="00271E0E">
            <w:pPr>
              <w:spacing w:line="276" w:lineRule="auto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</w:p>
          <w:p w14:paraId="7513A9A6" w14:textId="14819F45" w:rsidR="00271E0E" w:rsidRPr="00E51ED4" w:rsidRDefault="00271E0E" w:rsidP="00271E0E">
            <w:pPr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  <w:b/>
                <w:bCs/>
              </w:rPr>
              <w:t>Languages Known</w:t>
            </w:r>
            <w:r w:rsidRPr="00E51ED4">
              <w:rPr>
                <w:rFonts w:ascii="Calibri" w:hAnsi="Calibri" w:cs="Calibri"/>
              </w:rPr>
              <w:t>: English, Telugu, Hindi</w:t>
            </w:r>
          </w:p>
          <w:p w14:paraId="139BC901" w14:textId="4256B40D" w:rsidR="00271E0E" w:rsidRDefault="00271E0E" w:rsidP="00271E0E">
            <w:pPr>
              <w:spacing w:line="276" w:lineRule="auto"/>
              <w:rPr>
                <w:rFonts w:ascii="Calibri" w:hAnsi="Calibri" w:cs="Calibri"/>
              </w:rPr>
            </w:pPr>
            <w:r w:rsidRPr="00E51ED4">
              <w:rPr>
                <w:rFonts w:ascii="Calibri" w:hAnsi="Calibri" w:cs="Calibri"/>
                <w:b/>
                <w:bCs/>
              </w:rPr>
              <w:t>Hobbies</w:t>
            </w:r>
            <w:r w:rsidRPr="00E51ED4">
              <w:rPr>
                <w:rFonts w:ascii="Calibri" w:hAnsi="Calibri" w:cs="Calibri"/>
              </w:rPr>
              <w:t xml:space="preserve">: </w:t>
            </w:r>
            <w:r w:rsidR="00D236EB">
              <w:rPr>
                <w:rFonts w:ascii="Calibri" w:hAnsi="Calibri" w:cs="Calibri"/>
              </w:rPr>
              <w:t xml:space="preserve">DIY, </w:t>
            </w:r>
            <w:r w:rsidR="00992D24">
              <w:rPr>
                <w:rFonts w:ascii="Calibri" w:hAnsi="Calibri" w:cs="Calibri"/>
              </w:rPr>
              <w:t>Dance</w:t>
            </w:r>
            <w:r w:rsidRPr="00E51ED4">
              <w:rPr>
                <w:rFonts w:ascii="Calibri" w:hAnsi="Calibri" w:cs="Calibri"/>
              </w:rPr>
              <w:t>, Playing outdoor games</w:t>
            </w:r>
          </w:p>
          <w:p w14:paraId="5410DB45" w14:textId="77777777" w:rsidR="009B38B4" w:rsidRDefault="009B38B4" w:rsidP="00271E0E">
            <w:pPr>
              <w:spacing w:line="276" w:lineRule="auto"/>
              <w:rPr>
                <w:rFonts w:ascii="Calibri" w:hAnsi="Calibri" w:cs="Calibri"/>
              </w:rPr>
            </w:pPr>
          </w:p>
          <w:p w14:paraId="0F815A7C" w14:textId="07342608" w:rsidR="00763759" w:rsidRPr="009B38B4" w:rsidRDefault="009B38B4" w:rsidP="0072651A">
            <w:pPr>
              <w:rPr>
                <w:rFonts w:asciiTheme="majorHAnsi" w:hAnsiTheme="majorHAnsi"/>
                <w:b/>
                <w:bCs/>
                <w:color w:val="A5AB81" w:themeColor="accent3"/>
                <w:sz w:val="28"/>
                <w:szCs w:val="28"/>
              </w:rPr>
            </w:pPr>
            <w:r w:rsidRPr="009B38B4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Extra-Curricular</w:t>
            </w:r>
            <w:r w:rsidR="00763759" w:rsidRPr="009B38B4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 xml:space="preserve"> Activities</w:t>
            </w:r>
          </w:p>
          <w:p w14:paraId="341E157E" w14:textId="77777777" w:rsidR="00763759" w:rsidRDefault="00763759" w:rsidP="0072651A">
            <w:pPr>
              <w:spacing w:line="276" w:lineRule="auto"/>
            </w:pPr>
          </w:p>
          <w:p w14:paraId="1DA52550" w14:textId="77777777" w:rsidR="0018676C" w:rsidRDefault="00763759" w:rsidP="0018676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D236EB">
              <w:t xml:space="preserve">Participated in Inter </w:t>
            </w:r>
            <w:r w:rsidR="00B16945">
              <w:t>C</w:t>
            </w:r>
            <w:r w:rsidRPr="00D236EB">
              <w:t xml:space="preserve">ollege </w:t>
            </w:r>
            <w:r w:rsidR="008D688B" w:rsidRPr="00D236EB">
              <w:t>Throw ball</w:t>
            </w:r>
            <w:r w:rsidRPr="00D236EB">
              <w:t xml:space="preserve"> tournament</w:t>
            </w:r>
            <w:r w:rsidR="00E417E6">
              <w:t>s</w:t>
            </w:r>
            <w:r w:rsidRPr="00D236EB">
              <w:t>.</w:t>
            </w:r>
          </w:p>
          <w:p w14:paraId="36B6A74E" w14:textId="5952386D" w:rsidR="00DF2712" w:rsidRDefault="0018676C" w:rsidP="0018676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Participated in cultural events</w:t>
            </w:r>
            <w:r w:rsidR="00DF2712">
              <w:t>.</w:t>
            </w:r>
          </w:p>
          <w:p w14:paraId="3341E7CE" w14:textId="2623735A" w:rsidR="00DF2712" w:rsidRDefault="00291AC7" w:rsidP="009F695E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M</w:t>
            </w:r>
            <w:r w:rsidR="009B38B4" w:rsidRPr="00D236EB">
              <w:t>ember of college cultural club and organizing committee of technical fest.</w:t>
            </w:r>
          </w:p>
        </w:tc>
        <w:tc>
          <w:tcPr>
            <w:tcW w:w="6855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4D00051" w14:textId="6A926578" w:rsidR="00B64D28" w:rsidRPr="00617C2C" w:rsidRDefault="00B64D28" w:rsidP="00A77921">
            <w:pPr>
              <w:pStyle w:val="Heading2"/>
              <w:rPr>
                <w:szCs w:val="28"/>
              </w:rPr>
            </w:pPr>
            <w:r w:rsidRPr="00617C2C">
              <w:rPr>
                <w:szCs w:val="28"/>
              </w:rPr>
              <w:t>Experience Summary</w:t>
            </w:r>
            <w:r w:rsidR="00ED580F">
              <w:rPr>
                <w:szCs w:val="28"/>
              </w:rPr>
              <w:t xml:space="preserve"> (</w:t>
            </w:r>
            <w:r w:rsidR="00ED580F" w:rsidRPr="00ED580F">
              <w:rPr>
                <w:sz w:val="22"/>
                <w:szCs w:val="22"/>
              </w:rPr>
              <w:t>Total: 3 years 10 months</w:t>
            </w:r>
            <w:r w:rsidR="00ED580F">
              <w:rPr>
                <w:szCs w:val="28"/>
              </w:rPr>
              <w:t>)</w:t>
            </w:r>
          </w:p>
          <w:p w14:paraId="719BC226" w14:textId="77777777" w:rsidR="003224C1" w:rsidRDefault="003224C1" w:rsidP="0092576C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KeySoft Infotech</w:t>
            </w:r>
          </w:p>
          <w:p w14:paraId="4AA90B47" w14:textId="4032C66E" w:rsidR="00B64D28" w:rsidRDefault="003224C1" w:rsidP="0092576C">
            <w:pPr>
              <w:rPr>
                <w:rFonts w:ascii="Calibri" w:hAnsi="Calibri" w:cs="Calibri"/>
              </w:rPr>
            </w:pPr>
            <w:r w:rsidRPr="00FE282F">
              <w:rPr>
                <w:rFonts w:ascii="Calibri" w:hAnsi="Calibri" w:cs="Calibri"/>
              </w:rPr>
              <w:t xml:space="preserve"> </w:t>
            </w:r>
            <w:r w:rsidR="000D60E4" w:rsidRPr="00FE282F">
              <w:rPr>
                <w:rFonts w:ascii="Calibri" w:hAnsi="Calibri" w:cs="Calibri"/>
              </w:rPr>
              <w:t>(</w:t>
            </w:r>
            <w:r w:rsidR="00CC1BE7">
              <w:rPr>
                <w:rFonts w:ascii="Calibri" w:hAnsi="Calibri" w:cs="Calibri"/>
              </w:rPr>
              <w:t>June</w:t>
            </w:r>
            <w:r w:rsidR="00191C30">
              <w:rPr>
                <w:rFonts w:ascii="Calibri" w:hAnsi="Calibri" w:cs="Calibri"/>
              </w:rPr>
              <w:t xml:space="preserve"> 2018 – November 2021</w:t>
            </w:r>
            <w:r w:rsidR="00D335CB" w:rsidRPr="00FE282F">
              <w:rPr>
                <w:rFonts w:ascii="Calibri" w:hAnsi="Calibri" w:cs="Calibri"/>
              </w:rPr>
              <w:t>, Total: 3 years</w:t>
            </w:r>
            <w:r w:rsidR="00191C30">
              <w:rPr>
                <w:rFonts w:ascii="Calibri" w:hAnsi="Calibri" w:cs="Calibri"/>
              </w:rPr>
              <w:t xml:space="preserve"> 5 months</w:t>
            </w:r>
            <w:r w:rsidR="000D60E4" w:rsidRPr="00FE282F">
              <w:rPr>
                <w:rFonts w:ascii="Calibri" w:hAnsi="Calibri" w:cs="Calibri"/>
              </w:rPr>
              <w:t>)</w:t>
            </w:r>
          </w:p>
          <w:p w14:paraId="737B2314" w14:textId="77777777" w:rsidR="00FE282F" w:rsidRPr="00FE282F" w:rsidRDefault="00FE282F" w:rsidP="0092576C">
            <w:pPr>
              <w:rPr>
                <w:rFonts w:ascii="Calibri" w:hAnsi="Calibri" w:cs="Calibri"/>
              </w:rPr>
            </w:pPr>
          </w:p>
          <w:p w14:paraId="0E8A7554" w14:textId="2AF90D8C" w:rsidR="00FE282F" w:rsidRPr="00165B71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165B71">
              <w:rPr>
                <w:lang w:val="en-IN" w:eastAsia="en-IN"/>
              </w:rPr>
              <w:t>3 years of experience in IT experience in usin</w:t>
            </w:r>
            <w:bookmarkStart w:id="1" w:name="_GoBack"/>
            <w:bookmarkEnd w:id="1"/>
            <w:r w:rsidRPr="00165B71">
              <w:rPr>
                <w:lang w:val="en-IN" w:eastAsia="en-IN"/>
              </w:rPr>
              <w:t>g Web content management tool “Adobe Experience Manager” for designing Web applications and Portals.</w:t>
            </w:r>
          </w:p>
          <w:p w14:paraId="70C3D674" w14:textId="6F7EB47B" w:rsidR="00FE282F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FE282F">
              <w:rPr>
                <w:lang w:val="en-IN" w:eastAsia="en-IN"/>
              </w:rPr>
              <w:t>Working experience of AEM (6.5).</w:t>
            </w:r>
          </w:p>
          <w:p w14:paraId="09B1F28D" w14:textId="2BB63F21" w:rsidR="00E45730" w:rsidRPr="00BC5B13" w:rsidRDefault="00191C30" w:rsidP="00BC5B13">
            <w:pPr>
              <w:pStyle w:val="ListParagraph"/>
              <w:numPr>
                <w:ilvl w:val="0"/>
                <w:numId w:val="20"/>
              </w:numPr>
            </w:pPr>
            <w:r>
              <w:t>Good K</w:t>
            </w:r>
            <w:r w:rsidR="00E45730" w:rsidRPr="00BC5B13">
              <w:t>nowledge of Adobe Experience Manager and AEM Core components</w:t>
            </w:r>
          </w:p>
          <w:p w14:paraId="24071029" w14:textId="4D17ACA7" w:rsidR="00FE282F" w:rsidRPr="00FE282F" w:rsidRDefault="00FE282F" w:rsidP="00191C30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BC5B13">
              <w:t>Hands on experience</w:t>
            </w:r>
            <w:r w:rsidRPr="00FE282F">
              <w:rPr>
                <w:lang w:val="en-IN" w:eastAsia="en-IN"/>
              </w:rPr>
              <w:t xml:space="preserve"> in using HTML, Sightly, JavaScript, CSS for designing front-end</w:t>
            </w:r>
            <w:r w:rsidR="00191C30">
              <w:rPr>
                <w:lang w:val="en-IN" w:eastAsia="en-IN"/>
              </w:rPr>
              <w:t xml:space="preserve"> &amp; Good experience on sling models for the backend</w:t>
            </w:r>
            <w:r w:rsidRPr="00FE282F">
              <w:rPr>
                <w:lang w:val="en-IN" w:eastAsia="en-IN"/>
              </w:rPr>
              <w:t>.</w:t>
            </w:r>
          </w:p>
          <w:p w14:paraId="3E03BDA6" w14:textId="018F3D51" w:rsidR="00FE282F" w:rsidRPr="00FE282F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FE282F">
              <w:rPr>
                <w:lang w:val="en-IN" w:eastAsia="en-IN"/>
              </w:rPr>
              <w:t>Good working Knowledge of Agile Method.</w:t>
            </w:r>
          </w:p>
          <w:p w14:paraId="308F7175" w14:textId="6F2FFB67" w:rsidR="00FE282F" w:rsidRPr="00FE282F" w:rsidRDefault="00FE282F" w:rsidP="009D7427">
            <w:pPr>
              <w:pStyle w:val="ListParagraph"/>
              <w:numPr>
                <w:ilvl w:val="0"/>
                <w:numId w:val="20"/>
              </w:numPr>
              <w:rPr>
                <w:lang w:val="en-IN" w:eastAsia="en-IN"/>
              </w:rPr>
            </w:pPr>
            <w:r w:rsidRPr="00FE282F">
              <w:rPr>
                <w:lang w:val="en-IN" w:eastAsia="en-IN"/>
              </w:rPr>
              <w:t>Have been involved in all the phases of project life cycle starting from estimation and discovery to post implementation support.</w:t>
            </w:r>
          </w:p>
          <w:p w14:paraId="12E60B9F" w14:textId="786E5121" w:rsidR="009B38B4" w:rsidRDefault="00A05EDA" w:rsidP="009D7427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Cs w:val="24"/>
              </w:rPr>
            </w:pPr>
            <w:r w:rsidRPr="00FE282F">
              <w:rPr>
                <w:szCs w:val="24"/>
              </w:rPr>
              <w:t>Good</w:t>
            </w:r>
            <w:r w:rsidR="00D97589" w:rsidRPr="00FE282F">
              <w:rPr>
                <w:szCs w:val="24"/>
              </w:rPr>
              <w:t xml:space="preserve"> communication, analytical, problem solving and documentation skills.</w:t>
            </w:r>
          </w:p>
          <w:p w14:paraId="3B2B499D" w14:textId="62ACFAE6" w:rsidR="00191C30" w:rsidRDefault="00191C30" w:rsidP="00191C30">
            <w:pPr>
              <w:ind w:left="360"/>
              <w:rPr>
                <w:b/>
                <w:bCs/>
              </w:rPr>
            </w:pPr>
            <w:r w:rsidRPr="00191C30">
              <w:rPr>
                <w:b/>
                <w:bCs/>
              </w:rPr>
              <w:t>Atos Syntel ( Client: Volkswagen)</w:t>
            </w:r>
          </w:p>
          <w:p w14:paraId="69AEED55" w14:textId="61A7AFE2" w:rsidR="00191C30" w:rsidRDefault="00191C30" w:rsidP="004145F6">
            <w:pPr>
              <w:ind w:left="360"/>
            </w:pPr>
            <w:r w:rsidRPr="00191C30">
              <w:t>(November 2021- present)</w:t>
            </w:r>
          </w:p>
          <w:p w14:paraId="4C0B55B1" w14:textId="00F4994C" w:rsidR="004145F6" w:rsidRDefault="004145F6" w:rsidP="004145F6">
            <w:pPr>
              <w:pStyle w:val="ListParagraph"/>
              <w:numPr>
                <w:ilvl w:val="0"/>
                <w:numId w:val="21"/>
              </w:numPr>
            </w:pPr>
            <w:r>
              <w:t>Worked on REACT SPA</w:t>
            </w:r>
            <w:r w:rsidR="00F56AF4">
              <w:t xml:space="preserve"> in AEM</w:t>
            </w:r>
            <w:r>
              <w:t>.</w:t>
            </w:r>
          </w:p>
          <w:p w14:paraId="42B36457" w14:textId="484B645D" w:rsidR="004145F6" w:rsidRDefault="004145F6" w:rsidP="004145F6">
            <w:pPr>
              <w:pStyle w:val="ListParagraph"/>
              <w:numPr>
                <w:ilvl w:val="0"/>
                <w:numId w:val="21"/>
              </w:numPr>
            </w:pPr>
            <w:r>
              <w:t>Good knowledge of Adobe Target.</w:t>
            </w:r>
          </w:p>
          <w:p w14:paraId="0F562F76" w14:textId="5A7E36E4" w:rsidR="0058260F" w:rsidRDefault="0058260F" w:rsidP="004145F6">
            <w:pPr>
              <w:pStyle w:val="ListParagraph"/>
              <w:numPr>
                <w:ilvl w:val="0"/>
                <w:numId w:val="21"/>
              </w:numPr>
            </w:pPr>
            <w:r>
              <w:t>Worked on workflows</w:t>
            </w:r>
            <w:r w:rsidR="00F56AF4">
              <w:t xml:space="preserve"> in AEM</w:t>
            </w:r>
            <w:r>
              <w:t>.</w:t>
            </w:r>
          </w:p>
          <w:p w14:paraId="7C06FB3D" w14:textId="69C23369" w:rsidR="004145F6" w:rsidRPr="00191C30" w:rsidRDefault="004145F6" w:rsidP="00ED6CE6">
            <w:pPr>
              <w:pStyle w:val="ListParagraph"/>
              <w:ind w:left="1080" w:firstLine="0"/>
            </w:pPr>
          </w:p>
          <w:p w14:paraId="350F87A0" w14:textId="2E4B9630" w:rsidR="00191C30" w:rsidRPr="001E618C" w:rsidRDefault="00191C30" w:rsidP="00FE282F">
            <w:pPr>
              <w:spacing w:line="276" w:lineRule="auto"/>
            </w:pPr>
          </w:p>
        </w:tc>
      </w:tr>
      <w:bookmarkEnd w:id="0"/>
    </w:tbl>
    <w:p w14:paraId="3BEC529E" w14:textId="7F742C01" w:rsidR="00C55D85" w:rsidRDefault="00C55D85"/>
    <w:sectPr w:rsidR="00C55D85" w:rsidSect="005D52A7">
      <w:footerReference w:type="default" r:id="rId12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09115" w14:textId="77777777" w:rsidR="00266347" w:rsidRDefault="00266347" w:rsidP="00F316AD">
      <w:r>
        <w:separator/>
      </w:r>
    </w:p>
  </w:endnote>
  <w:endnote w:type="continuationSeparator" w:id="0">
    <w:p w14:paraId="74EB4300" w14:textId="77777777" w:rsidR="00266347" w:rsidRDefault="0026634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D5B56" w14:textId="7F099886" w:rsidR="000E1D44" w:rsidRDefault="004145F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E2D373B" wp14:editId="2CFACB6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654a4051bc06d419d9411bc0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847FF8" w14:textId="2D573B57" w:rsidR="004145F6" w:rsidRPr="004145F6" w:rsidRDefault="004145F6" w:rsidP="004145F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145F6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D373B" id="_x0000_t202" coordsize="21600,21600" o:spt="202" path="m,l,21600r21600,l21600,xe">
              <v:stroke joinstyle="miter"/>
              <v:path gradientshapeok="t" o:connecttype="rect"/>
            </v:shapetype>
            <v:shape id="MSIPCM654a4051bc06d419d9411bc0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55847FF8" w14:textId="2D573B57" w:rsidR="004145F6" w:rsidRPr="004145F6" w:rsidRDefault="004145F6" w:rsidP="004145F6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145F6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1D44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9C50C0" wp14:editId="1FAD1E32">
              <wp:simplePos x="0" y="0"/>
              <wp:positionH relativeFrom="page">
                <wp:posOffset>438150</wp:posOffset>
              </wp:positionH>
              <wp:positionV relativeFrom="bottomMargin">
                <wp:align>top</wp:align>
              </wp:positionV>
              <wp:extent cx="6850380" cy="458470"/>
              <wp:effectExtent l="0" t="0" r="762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BCCBB" id="Rectangle 2" o:spid="_x0000_s1026" style="position:absolute;margin-left:34.5pt;margin-top:0;width:539.4pt;height:36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" fillcolor="#648276 [3208]" stroked="f">
              <v:path arrowok="t"/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EAE9A" w14:textId="77777777" w:rsidR="00266347" w:rsidRDefault="00266347" w:rsidP="00F316AD">
      <w:r>
        <w:separator/>
      </w:r>
    </w:p>
  </w:footnote>
  <w:footnote w:type="continuationSeparator" w:id="0">
    <w:p w14:paraId="48D488BA" w14:textId="77777777" w:rsidR="00266347" w:rsidRDefault="0026634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997"/>
    <w:multiLevelType w:val="hybridMultilevel"/>
    <w:tmpl w:val="9E46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750A"/>
    <w:multiLevelType w:val="hybridMultilevel"/>
    <w:tmpl w:val="BE1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1C33"/>
    <w:multiLevelType w:val="hybridMultilevel"/>
    <w:tmpl w:val="ED00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6D59"/>
    <w:multiLevelType w:val="hybridMultilevel"/>
    <w:tmpl w:val="1E0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2EF5"/>
    <w:multiLevelType w:val="hybridMultilevel"/>
    <w:tmpl w:val="3468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A6B31"/>
    <w:multiLevelType w:val="hybridMultilevel"/>
    <w:tmpl w:val="F356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4D06"/>
    <w:multiLevelType w:val="hybridMultilevel"/>
    <w:tmpl w:val="54026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948D7"/>
    <w:multiLevelType w:val="hybridMultilevel"/>
    <w:tmpl w:val="7A00CCB6"/>
    <w:lvl w:ilvl="0" w:tplc="0B7CDF76">
      <w:numFmt w:val="bullet"/>
      <w:lvlText w:val="•"/>
      <w:lvlJc w:val="left"/>
      <w:pPr>
        <w:ind w:left="915" w:hanging="555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87D"/>
    <w:multiLevelType w:val="hybridMultilevel"/>
    <w:tmpl w:val="54D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F4F0A"/>
    <w:multiLevelType w:val="hybridMultilevel"/>
    <w:tmpl w:val="FFFFFFFF"/>
    <w:lvl w:ilvl="0" w:tplc="D09A2B22">
      <w:numFmt w:val="bullet"/>
      <w:lvlText w:val="•"/>
      <w:lvlJc w:val="left"/>
      <w:pPr>
        <w:ind w:left="840" w:hanging="360"/>
      </w:pPr>
      <w:rPr>
        <w:w w:val="142"/>
        <w:lang w:val="en-US" w:eastAsia="en-US" w:bidi="en-US"/>
      </w:rPr>
    </w:lvl>
    <w:lvl w:ilvl="1" w:tplc="12687692">
      <w:numFmt w:val="bullet"/>
      <w:lvlText w:val="•"/>
      <w:lvlJc w:val="left"/>
      <w:pPr>
        <w:ind w:left="1710" w:hanging="360"/>
      </w:pPr>
      <w:rPr>
        <w:lang w:val="en-US" w:eastAsia="en-US" w:bidi="en-US"/>
      </w:rPr>
    </w:lvl>
    <w:lvl w:ilvl="2" w:tplc="5874F510">
      <w:numFmt w:val="bullet"/>
      <w:lvlText w:val="•"/>
      <w:lvlJc w:val="left"/>
      <w:pPr>
        <w:ind w:left="2580" w:hanging="360"/>
      </w:pPr>
      <w:rPr>
        <w:lang w:val="en-US" w:eastAsia="en-US" w:bidi="en-US"/>
      </w:rPr>
    </w:lvl>
    <w:lvl w:ilvl="3" w:tplc="18FE0636">
      <w:numFmt w:val="bullet"/>
      <w:lvlText w:val="•"/>
      <w:lvlJc w:val="left"/>
      <w:pPr>
        <w:ind w:left="3450" w:hanging="360"/>
      </w:pPr>
      <w:rPr>
        <w:lang w:val="en-US" w:eastAsia="en-US" w:bidi="en-US"/>
      </w:rPr>
    </w:lvl>
    <w:lvl w:ilvl="4" w:tplc="7FDA6B98">
      <w:numFmt w:val="bullet"/>
      <w:lvlText w:val="•"/>
      <w:lvlJc w:val="left"/>
      <w:pPr>
        <w:ind w:left="4320" w:hanging="360"/>
      </w:pPr>
      <w:rPr>
        <w:lang w:val="en-US" w:eastAsia="en-US" w:bidi="en-US"/>
      </w:rPr>
    </w:lvl>
    <w:lvl w:ilvl="5" w:tplc="1E7E3F64">
      <w:numFmt w:val="bullet"/>
      <w:lvlText w:val="•"/>
      <w:lvlJc w:val="left"/>
      <w:pPr>
        <w:ind w:left="5190" w:hanging="360"/>
      </w:pPr>
      <w:rPr>
        <w:lang w:val="en-US" w:eastAsia="en-US" w:bidi="en-US"/>
      </w:rPr>
    </w:lvl>
    <w:lvl w:ilvl="6" w:tplc="5EFAF094">
      <w:numFmt w:val="bullet"/>
      <w:lvlText w:val="•"/>
      <w:lvlJc w:val="left"/>
      <w:pPr>
        <w:ind w:left="6060" w:hanging="360"/>
      </w:pPr>
      <w:rPr>
        <w:lang w:val="en-US" w:eastAsia="en-US" w:bidi="en-US"/>
      </w:rPr>
    </w:lvl>
    <w:lvl w:ilvl="7" w:tplc="EE1064D0">
      <w:numFmt w:val="bullet"/>
      <w:lvlText w:val="•"/>
      <w:lvlJc w:val="left"/>
      <w:pPr>
        <w:ind w:left="6930" w:hanging="360"/>
      </w:pPr>
      <w:rPr>
        <w:lang w:val="en-US" w:eastAsia="en-US" w:bidi="en-US"/>
      </w:rPr>
    </w:lvl>
    <w:lvl w:ilvl="8" w:tplc="E62CA7B2">
      <w:numFmt w:val="bullet"/>
      <w:lvlText w:val="•"/>
      <w:lvlJc w:val="left"/>
      <w:pPr>
        <w:ind w:left="7800" w:hanging="360"/>
      </w:pPr>
      <w:rPr>
        <w:lang w:val="en-US" w:eastAsia="en-US" w:bidi="en-US"/>
      </w:rPr>
    </w:lvl>
  </w:abstractNum>
  <w:abstractNum w:abstractNumId="10" w15:restartNumberingAfterBreak="0">
    <w:nsid w:val="463239EB"/>
    <w:multiLevelType w:val="hybridMultilevel"/>
    <w:tmpl w:val="5CE6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E02CB"/>
    <w:multiLevelType w:val="hybridMultilevel"/>
    <w:tmpl w:val="8A68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76D0A"/>
    <w:multiLevelType w:val="hybridMultilevel"/>
    <w:tmpl w:val="CE22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729E8"/>
    <w:multiLevelType w:val="hybridMultilevel"/>
    <w:tmpl w:val="EDB0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93852"/>
    <w:multiLevelType w:val="hybridMultilevel"/>
    <w:tmpl w:val="A174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7048A"/>
    <w:multiLevelType w:val="hybridMultilevel"/>
    <w:tmpl w:val="86F8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25040"/>
    <w:multiLevelType w:val="hybridMultilevel"/>
    <w:tmpl w:val="BD3C2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DB4C39"/>
    <w:multiLevelType w:val="hybridMultilevel"/>
    <w:tmpl w:val="D8FC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77C95"/>
    <w:multiLevelType w:val="hybridMultilevel"/>
    <w:tmpl w:val="3BB8637E"/>
    <w:lvl w:ilvl="0" w:tplc="40090001">
      <w:start w:val="1"/>
      <w:numFmt w:val="bullet"/>
      <w:lvlText w:val=""/>
      <w:lvlJc w:val="left"/>
      <w:pPr>
        <w:ind w:left="915" w:hanging="55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70CB2"/>
    <w:multiLevelType w:val="hybridMultilevel"/>
    <w:tmpl w:val="5322C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A32C8B"/>
    <w:multiLevelType w:val="hybridMultilevel"/>
    <w:tmpl w:val="DF9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0"/>
  </w:num>
  <w:num w:numId="4">
    <w:abstractNumId w:val="4"/>
  </w:num>
  <w:num w:numId="5">
    <w:abstractNumId w:val="5"/>
  </w:num>
  <w:num w:numId="6">
    <w:abstractNumId w:val="14"/>
  </w:num>
  <w:num w:numId="7">
    <w:abstractNumId w:val="3"/>
  </w:num>
  <w:num w:numId="8">
    <w:abstractNumId w:val="19"/>
  </w:num>
  <w:num w:numId="9">
    <w:abstractNumId w:val="8"/>
  </w:num>
  <w:num w:numId="10">
    <w:abstractNumId w:val="13"/>
  </w:num>
  <w:num w:numId="11">
    <w:abstractNumId w:val="2"/>
  </w:num>
  <w:num w:numId="12">
    <w:abstractNumId w:val="12"/>
  </w:num>
  <w:num w:numId="13">
    <w:abstractNumId w:val="17"/>
  </w:num>
  <w:num w:numId="14">
    <w:abstractNumId w:val="1"/>
  </w:num>
  <w:num w:numId="15">
    <w:abstractNumId w:val="10"/>
  </w:num>
  <w:num w:numId="16">
    <w:abstractNumId w:val="11"/>
  </w:num>
  <w:num w:numId="17">
    <w:abstractNumId w:val="9"/>
  </w:num>
  <w:num w:numId="18">
    <w:abstractNumId w:val="6"/>
  </w:num>
  <w:num w:numId="19">
    <w:abstractNumId w:val="7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68"/>
    <w:rsid w:val="000108DF"/>
    <w:rsid w:val="0003366F"/>
    <w:rsid w:val="000432C2"/>
    <w:rsid w:val="00044007"/>
    <w:rsid w:val="00065CF1"/>
    <w:rsid w:val="0008061F"/>
    <w:rsid w:val="000C755B"/>
    <w:rsid w:val="000D60E4"/>
    <w:rsid w:val="000E1D44"/>
    <w:rsid w:val="000E541D"/>
    <w:rsid w:val="000E73E8"/>
    <w:rsid w:val="000F17F6"/>
    <w:rsid w:val="00123C35"/>
    <w:rsid w:val="00125972"/>
    <w:rsid w:val="00126537"/>
    <w:rsid w:val="0013045E"/>
    <w:rsid w:val="0013441F"/>
    <w:rsid w:val="00146D5D"/>
    <w:rsid w:val="00154E72"/>
    <w:rsid w:val="00156F53"/>
    <w:rsid w:val="00165B71"/>
    <w:rsid w:val="00180F0B"/>
    <w:rsid w:val="0018676C"/>
    <w:rsid w:val="00191C30"/>
    <w:rsid w:val="001C3899"/>
    <w:rsid w:val="001E618C"/>
    <w:rsid w:val="0020696E"/>
    <w:rsid w:val="00211B68"/>
    <w:rsid w:val="002356A2"/>
    <w:rsid w:val="0025005B"/>
    <w:rsid w:val="00261FFE"/>
    <w:rsid w:val="0026428A"/>
    <w:rsid w:val="00266347"/>
    <w:rsid w:val="00271E0E"/>
    <w:rsid w:val="002816ED"/>
    <w:rsid w:val="00283D0D"/>
    <w:rsid w:val="00290707"/>
    <w:rsid w:val="00291AC7"/>
    <w:rsid w:val="002B08F6"/>
    <w:rsid w:val="002C3D3D"/>
    <w:rsid w:val="002D12DA"/>
    <w:rsid w:val="003019B2"/>
    <w:rsid w:val="003224C1"/>
    <w:rsid w:val="00331A66"/>
    <w:rsid w:val="0034688D"/>
    <w:rsid w:val="003800E1"/>
    <w:rsid w:val="003817E2"/>
    <w:rsid w:val="003903EB"/>
    <w:rsid w:val="003969A2"/>
    <w:rsid w:val="003F06F8"/>
    <w:rsid w:val="003F0E94"/>
    <w:rsid w:val="0040233B"/>
    <w:rsid w:val="004145F6"/>
    <w:rsid w:val="0043249B"/>
    <w:rsid w:val="004414BF"/>
    <w:rsid w:val="00451210"/>
    <w:rsid w:val="00483F53"/>
    <w:rsid w:val="004D72E1"/>
    <w:rsid w:val="00511A6E"/>
    <w:rsid w:val="00563369"/>
    <w:rsid w:val="0057534A"/>
    <w:rsid w:val="005766F9"/>
    <w:rsid w:val="0058260F"/>
    <w:rsid w:val="005B360C"/>
    <w:rsid w:val="005B4FF6"/>
    <w:rsid w:val="005C6365"/>
    <w:rsid w:val="005D52A7"/>
    <w:rsid w:val="00605A5B"/>
    <w:rsid w:val="00605CC4"/>
    <w:rsid w:val="00617C2C"/>
    <w:rsid w:val="00633803"/>
    <w:rsid w:val="00643935"/>
    <w:rsid w:val="0065120E"/>
    <w:rsid w:val="00685E46"/>
    <w:rsid w:val="006C60E6"/>
    <w:rsid w:val="006D43D5"/>
    <w:rsid w:val="006E70D3"/>
    <w:rsid w:val="007040E9"/>
    <w:rsid w:val="00722569"/>
    <w:rsid w:val="0072651A"/>
    <w:rsid w:val="00756749"/>
    <w:rsid w:val="00763759"/>
    <w:rsid w:val="0077058A"/>
    <w:rsid w:val="00776F2D"/>
    <w:rsid w:val="00781128"/>
    <w:rsid w:val="007879DB"/>
    <w:rsid w:val="007B0F94"/>
    <w:rsid w:val="00830867"/>
    <w:rsid w:val="0083779B"/>
    <w:rsid w:val="008731B1"/>
    <w:rsid w:val="00874E29"/>
    <w:rsid w:val="00876293"/>
    <w:rsid w:val="00881B95"/>
    <w:rsid w:val="00890839"/>
    <w:rsid w:val="008B25C0"/>
    <w:rsid w:val="008B2AED"/>
    <w:rsid w:val="008D1F15"/>
    <w:rsid w:val="008D688B"/>
    <w:rsid w:val="009138C9"/>
    <w:rsid w:val="009167F3"/>
    <w:rsid w:val="0092576C"/>
    <w:rsid w:val="0098437E"/>
    <w:rsid w:val="00992D24"/>
    <w:rsid w:val="00994B55"/>
    <w:rsid w:val="00994C79"/>
    <w:rsid w:val="009A2CDD"/>
    <w:rsid w:val="009A5234"/>
    <w:rsid w:val="009B1531"/>
    <w:rsid w:val="009B38B4"/>
    <w:rsid w:val="009D2DE7"/>
    <w:rsid w:val="009D7427"/>
    <w:rsid w:val="009E1B6F"/>
    <w:rsid w:val="009F1D67"/>
    <w:rsid w:val="009F695E"/>
    <w:rsid w:val="00A0427E"/>
    <w:rsid w:val="00A059D4"/>
    <w:rsid w:val="00A05EDA"/>
    <w:rsid w:val="00A061C0"/>
    <w:rsid w:val="00A21B74"/>
    <w:rsid w:val="00A36938"/>
    <w:rsid w:val="00A726DD"/>
    <w:rsid w:val="00A7297B"/>
    <w:rsid w:val="00A72CD8"/>
    <w:rsid w:val="00A774CB"/>
    <w:rsid w:val="00A77921"/>
    <w:rsid w:val="00A80D23"/>
    <w:rsid w:val="00A90D61"/>
    <w:rsid w:val="00AD3EE6"/>
    <w:rsid w:val="00B13F8B"/>
    <w:rsid w:val="00B16945"/>
    <w:rsid w:val="00B17FB3"/>
    <w:rsid w:val="00B575FB"/>
    <w:rsid w:val="00B64D28"/>
    <w:rsid w:val="00B67985"/>
    <w:rsid w:val="00B81933"/>
    <w:rsid w:val="00BC5B13"/>
    <w:rsid w:val="00C0052A"/>
    <w:rsid w:val="00C00B33"/>
    <w:rsid w:val="00C1095A"/>
    <w:rsid w:val="00C55D85"/>
    <w:rsid w:val="00C72724"/>
    <w:rsid w:val="00C876CF"/>
    <w:rsid w:val="00CA2273"/>
    <w:rsid w:val="00CC1BE7"/>
    <w:rsid w:val="00CD127F"/>
    <w:rsid w:val="00CD450E"/>
    <w:rsid w:val="00CD50FD"/>
    <w:rsid w:val="00CF2C54"/>
    <w:rsid w:val="00CF7809"/>
    <w:rsid w:val="00D0221A"/>
    <w:rsid w:val="00D105CC"/>
    <w:rsid w:val="00D236EB"/>
    <w:rsid w:val="00D335CB"/>
    <w:rsid w:val="00D364E4"/>
    <w:rsid w:val="00D43A34"/>
    <w:rsid w:val="00D47124"/>
    <w:rsid w:val="00D72FFF"/>
    <w:rsid w:val="00D91356"/>
    <w:rsid w:val="00D94B1F"/>
    <w:rsid w:val="00D97589"/>
    <w:rsid w:val="00DA7675"/>
    <w:rsid w:val="00DB1717"/>
    <w:rsid w:val="00DC36F5"/>
    <w:rsid w:val="00DD08D3"/>
    <w:rsid w:val="00DD5D7B"/>
    <w:rsid w:val="00DF2712"/>
    <w:rsid w:val="00E3489C"/>
    <w:rsid w:val="00E417E6"/>
    <w:rsid w:val="00E45730"/>
    <w:rsid w:val="00E46ECB"/>
    <w:rsid w:val="00E51ED4"/>
    <w:rsid w:val="00E64053"/>
    <w:rsid w:val="00E73925"/>
    <w:rsid w:val="00E7757B"/>
    <w:rsid w:val="00EB4920"/>
    <w:rsid w:val="00ED580F"/>
    <w:rsid w:val="00ED6CE6"/>
    <w:rsid w:val="00ED7510"/>
    <w:rsid w:val="00F002F8"/>
    <w:rsid w:val="00F258E2"/>
    <w:rsid w:val="00F316AD"/>
    <w:rsid w:val="00F42838"/>
    <w:rsid w:val="00F4501B"/>
    <w:rsid w:val="00F56AF4"/>
    <w:rsid w:val="00F67422"/>
    <w:rsid w:val="00F92A9F"/>
    <w:rsid w:val="00F979C8"/>
    <w:rsid w:val="00FB192A"/>
    <w:rsid w:val="00FB6AFC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6D5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D0221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1"/>
    <w:qFormat/>
    <w:rsid w:val="00211B68"/>
    <w:pPr>
      <w:spacing w:after="192" w:line="265" w:lineRule="auto"/>
      <w:ind w:left="720" w:hanging="10"/>
      <w:contextualSpacing/>
    </w:pPr>
    <w:rPr>
      <w:rFonts w:ascii="Calibri" w:eastAsia="Calibri" w:hAnsi="Calibri" w:cs="Calibri"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F6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anya.anugu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9C6E212B8704880B334D55F9A030C" ma:contentTypeVersion="11" ma:contentTypeDescription="Create a new document." ma:contentTypeScope="" ma:versionID="0603a47932f8402b38327b46eaf5c685">
  <xsd:schema xmlns:xsd="http://www.w3.org/2001/XMLSchema" xmlns:xs="http://www.w3.org/2001/XMLSchema" xmlns:p="http://schemas.microsoft.com/office/2006/metadata/properties" xmlns:ns3="2ccc9c45-8129-4f5d-9b9b-8c26eac90371" xmlns:ns4="81f4b0e5-dd64-48cb-bdbe-5b1c540086cf" targetNamespace="http://schemas.microsoft.com/office/2006/metadata/properties" ma:root="true" ma:fieldsID="da71441b9eecf5dcc2f16706a592482b" ns3:_="" ns4:_="">
    <xsd:import namespace="2ccc9c45-8129-4f5d-9b9b-8c26eac90371"/>
    <xsd:import namespace="81f4b0e5-dd64-48cb-bdbe-5b1c540086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c9c45-8129-4f5d-9b9b-8c26eac903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b0e5-dd64-48cb-bdbe-5b1c54008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2ccc9c45-8129-4f5d-9b9b-8c26eac90371"/>
    <ds:schemaRef ds:uri="81f4b0e5-dd64-48cb-bdbe-5b1c540086c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BE33AD-4502-4B88-911E-D65AB216C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c9c45-8129-4f5d-9b9b-8c26eac90371"/>
    <ds:schemaRef ds:uri="81f4b0e5-dd64-48cb-bdbe-5b1c54008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04CD6E-1CD9-421F-9033-52ED708C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2022-05-16T09:34:00Z</dcterms:created>
  <dcterms:modified xsi:type="dcterms:W3CDTF">2022-05-16T09:36:00Z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0x0101005989C6E212B8704880B334D55F9A030C</vt:lpwstr>
  </property>
  <property fmtid="{D5CDD505-2E9C-101B-9397-08002B2CF9AE}" pid="3" name="MSIP_Label_b1c9b508-7c6e-42bd-bedf-808292653d6c_Enabled">
    <vt:lpwstr>true</vt:lpwstr>
  </property>
  <property fmtid="{D5CDD505-2E9C-101B-9397-08002B2CF9AE}" pid="4" name="MSIP_Label_b1c9b508-7c6e-42bd-bedf-808292653d6c_SetDate">
    <vt:lpwstr>2022-05-16T09:34:20Z</vt:lpwstr>
  </property>
  <property fmtid="{D5CDD505-2E9C-101B-9397-08002B2CF9AE}" pid="5" name="MSIP_Label_b1c9b508-7c6e-42bd-bedf-808292653d6c_Method">
    <vt:lpwstr>Standard</vt:lpwstr>
  </property>
  <property fmtid="{D5CDD505-2E9C-101B-9397-08002B2CF9AE}" pid="6" name="MSIP_Label_b1c9b508-7c6e-42bd-bedf-808292653d6c_Name">
    <vt:lpwstr>b1c9b508-7c6e-42bd-bedf-808292653d6c</vt:lpwstr>
  </property>
  <property fmtid="{D5CDD505-2E9C-101B-9397-08002B2CF9AE}" pid="7" name="MSIP_Label_b1c9b508-7c6e-42bd-bedf-808292653d6c_SiteId">
    <vt:lpwstr>2882be50-2012-4d88-ac86-544124e120c8</vt:lpwstr>
  </property>
  <property fmtid="{D5CDD505-2E9C-101B-9397-08002B2CF9AE}" pid="8" name="MSIP_Label_b1c9b508-7c6e-42bd-bedf-808292653d6c_ActionId">
    <vt:lpwstr>b0dd61ee-1bda-4794-800b-3289dd88bcb5</vt:lpwstr>
  </property>
  <property fmtid="{D5CDD505-2E9C-101B-9397-08002B2CF9AE}" pid="9" name="MSIP_Label_b1c9b508-7c6e-42bd-bedf-808292653d6c_ContentBits">
    <vt:lpwstr>3</vt:lpwstr>
  </property>
</Properties>
</file>